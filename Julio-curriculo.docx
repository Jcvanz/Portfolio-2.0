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4974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8979"/>
      </w:tblGrid>
      <w:tr w:rsidR="00692703" w:rsidRPr="00977A4B" w:rsidTr="00D5323D">
        <w:trPr>
          <w:trHeight w:hRule="exact" w:val="1666"/>
        </w:trPr>
        <w:tc>
          <w:tcPr>
            <w:tcW w:w="8979" w:type="dxa"/>
            <w:tcMar>
              <w:top w:w="0" w:type="dxa"/>
              <w:bottom w:w="0" w:type="dxa"/>
            </w:tcMar>
          </w:tcPr>
          <w:p w:rsidR="00692703" w:rsidRPr="00291FA7" w:rsidRDefault="00977A4B" w:rsidP="00913946">
            <w:pPr>
              <w:pStyle w:val="Ttulo"/>
              <w:rPr>
                <w:color w:val="000000" w:themeColor="text1"/>
                <w:lang w:val="pt-BR"/>
              </w:rPr>
            </w:pPr>
            <w:r w:rsidRPr="00291FA7">
              <w:rPr>
                <w:color w:val="000000" w:themeColor="text1"/>
                <w:lang w:val="pt-BR"/>
              </w:rPr>
              <w:t>Julio cesar vanz</w:t>
            </w:r>
          </w:p>
          <w:p w:rsidR="00692703" w:rsidRPr="002C4186" w:rsidRDefault="00977A4B" w:rsidP="00913946">
            <w:pPr>
              <w:pStyle w:val="Informaesdecontato"/>
              <w:contextualSpacing w:val="0"/>
              <w:rPr>
                <w:lang w:val="pt-BR"/>
              </w:rPr>
            </w:pPr>
            <w:r>
              <w:rPr>
                <w:lang w:val="pt-BR"/>
              </w:rPr>
              <w:t>Rua Canário, 120 | Blumenau/SC</w:t>
            </w:r>
            <w:r w:rsidR="00692703" w:rsidRPr="002C4186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alias w:val="Barra divisória:"/>
                <w:tag w:val="Barra divisória:"/>
                <w:id w:val="-1459182552"/>
                <w:placeholder>
                  <w:docPart w:val="0598E6F3E7D74FEE966BF98920CA5B9B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C4186">
                  <w:rPr>
                    <w:lang w:val="pt-BR" w:bidi="pt-BR"/>
                  </w:rPr>
                  <w:t>·</w:t>
                </w:r>
              </w:sdtContent>
            </w:sdt>
            <w:r w:rsidR="00692703" w:rsidRPr="002C4186">
              <w:rPr>
                <w:lang w:val="pt-BR" w:bidi="pt-BR"/>
              </w:rPr>
              <w:t xml:space="preserve"> </w:t>
            </w:r>
            <w:r>
              <w:rPr>
                <w:lang w:val="pt-BR"/>
              </w:rPr>
              <w:t>(54) 9 9932-9745</w:t>
            </w:r>
          </w:p>
          <w:p w:rsidR="00692703" w:rsidRPr="00977A4B" w:rsidRDefault="00977A4B" w:rsidP="00977A4B">
            <w:pPr>
              <w:pStyle w:val="nfasedasinformaesdecontato"/>
              <w:contextualSpacing w:val="0"/>
              <w:rPr>
                <w:lang w:val="pt-BR"/>
              </w:rPr>
            </w:pPr>
            <w:r w:rsidRPr="00291FA7">
              <w:rPr>
                <w:color w:val="000000" w:themeColor="text1"/>
                <w:lang w:val="pt-BR"/>
              </w:rPr>
              <w:t>j.vanz1108@gmail.com</w:t>
            </w:r>
            <w:r w:rsidR="00692703" w:rsidRPr="00291FA7">
              <w:rPr>
                <w:color w:val="000000" w:themeColor="text1"/>
                <w:lang w:val="pt-BR" w:bidi="pt-BR"/>
              </w:rPr>
              <w:t xml:space="preserve"> </w:t>
            </w:r>
            <w:sdt>
              <w:sdtPr>
                <w:rPr>
                  <w:color w:val="000000" w:themeColor="text1"/>
                  <w:lang w:val="pt-BR"/>
                </w:rPr>
                <w:alias w:val="Barra divisória:"/>
                <w:tag w:val="Barra divisória:"/>
                <w:id w:val="2000459528"/>
                <w:placeholder>
                  <w:docPart w:val="0AF7CC84F5E548A3839956CE929D504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91FA7">
                  <w:rPr>
                    <w:color w:val="000000" w:themeColor="text1"/>
                    <w:lang w:val="pt-BR" w:bidi="pt-BR"/>
                  </w:rPr>
                  <w:t>·</w:t>
                </w:r>
              </w:sdtContent>
            </w:sdt>
            <w:r w:rsidR="00692703" w:rsidRPr="00291FA7">
              <w:rPr>
                <w:color w:val="000000" w:themeColor="text1"/>
                <w:lang w:val="pt-BR" w:bidi="pt-BR"/>
              </w:rPr>
              <w:t xml:space="preserve"> </w:t>
            </w:r>
            <w:r w:rsidRPr="00291FA7">
              <w:rPr>
                <w:color w:val="000000" w:themeColor="text1"/>
                <w:lang w:val="pt-BR" w:bidi="pt-BR"/>
              </w:rPr>
              <w:t>https://www.linkedin.com/in/julio-cesar-cioato-vanz-0307a324a/</w:t>
            </w:r>
            <w:r w:rsidR="00692703" w:rsidRPr="00291FA7">
              <w:rPr>
                <w:color w:val="000000" w:themeColor="text1"/>
                <w:lang w:val="pt-BR" w:bidi="pt-BR"/>
              </w:rPr>
              <w:t xml:space="preserve"> </w:t>
            </w:r>
            <w:sdt>
              <w:sdtPr>
                <w:rPr>
                  <w:color w:val="000000" w:themeColor="text1"/>
                  <w:lang w:val="pt-BR"/>
                </w:rPr>
                <w:alias w:val="Barra divisória:"/>
                <w:tag w:val="Barra divisória:"/>
                <w:id w:val="759871761"/>
                <w:placeholder>
                  <w:docPart w:val="09DECA45B4F443F4BBCF39F30F63164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291FA7">
                  <w:rPr>
                    <w:color w:val="000000" w:themeColor="text1"/>
                    <w:lang w:val="pt-BR" w:bidi="pt-BR"/>
                  </w:rPr>
                  <w:t>·</w:t>
                </w:r>
              </w:sdtContent>
            </w:sdt>
            <w:r w:rsidR="00692703" w:rsidRPr="00291FA7">
              <w:rPr>
                <w:color w:val="000000" w:themeColor="text1"/>
                <w:lang w:val="pt-BR" w:bidi="pt-BR"/>
              </w:rPr>
              <w:t xml:space="preserve"> </w:t>
            </w:r>
            <w:hyperlink r:id="rId7" w:history="1">
              <w:r w:rsidRPr="00291FA7">
                <w:rPr>
                  <w:rStyle w:val="Hyperlink"/>
                  <w:color w:val="000000" w:themeColor="text1"/>
                  <w:lang w:val="pt-BR"/>
                </w:rPr>
                <w:t>https://github.com/Jcvanz</w:t>
              </w:r>
            </w:hyperlink>
            <w:r w:rsidRPr="00291FA7">
              <w:rPr>
                <w:color w:val="000000" w:themeColor="text1"/>
                <w:lang w:val="pt-BR"/>
              </w:rPr>
              <w:t xml:space="preserve"> </w:t>
            </w:r>
            <w:sdt>
              <w:sdtPr>
                <w:rPr>
                  <w:color w:val="000000" w:themeColor="text1"/>
                  <w:lang w:val="pt-BR"/>
                </w:rPr>
                <w:alias w:val="Barra divisória:"/>
                <w:tag w:val="Barra divisória:"/>
                <w:id w:val="324949423"/>
                <w:placeholder>
                  <w:docPart w:val="29CFA12462234503B53009EA84BE1523"/>
                </w:placeholder>
                <w:temporary/>
                <w:showingPlcHdr/>
                <w15:appearance w15:val="hidden"/>
              </w:sdtPr>
              <w:sdtEndPr/>
              <w:sdtContent>
                <w:r w:rsidRPr="00291FA7">
                  <w:rPr>
                    <w:color w:val="000000" w:themeColor="text1"/>
                    <w:lang w:val="pt-BR" w:bidi="pt-BR"/>
                  </w:rPr>
                  <w:t>·</w:t>
                </w:r>
              </w:sdtContent>
            </w:sdt>
            <w:r w:rsidRPr="00291FA7">
              <w:rPr>
                <w:color w:val="000000" w:themeColor="text1"/>
                <w:lang w:val="pt-BR"/>
              </w:rPr>
              <w:t xml:space="preserve"> https://portfoliojuliocesar.netlify.app/</w:t>
            </w:r>
          </w:p>
        </w:tc>
      </w:tr>
      <w:tr w:rsidR="00F26E9F" w:rsidRPr="002C4186" w:rsidTr="00D5323D">
        <w:trPr>
          <w:trHeight w:val="199"/>
        </w:trPr>
        <w:tc>
          <w:tcPr>
            <w:tcW w:w="8979" w:type="dxa"/>
            <w:tcMar>
              <w:top w:w="432" w:type="dxa"/>
            </w:tcMar>
          </w:tcPr>
          <w:p w:rsidR="00F26E9F" w:rsidRPr="002C4186" w:rsidRDefault="00F26E9F" w:rsidP="00F26E9F">
            <w:pPr>
              <w:pStyle w:val="Ttulo1"/>
              <w:outlineLvl w:val="0"/>
              <w:rPr>
                <w:lang w:val="pt-BR"/>
              </w:rPr>
            </w:pPr>
            <w:r>
              <w:rPr>
                <w:lang w:val="pt-BR"/>
              </w:rPr>
              <w:t>Objetivo</w:t>
            </w:r>
          </w:p>
          <w:tbl>
            <w:tblPr>
              <w:tblStyle w:val="Tabelacomgrade"/>
              <w:tblW w:w="8956" w:type="dxa"/>
              <w:tblBorders>
                <w:left w:val="dotted" w:sz="18" w:space="0" w:color="BFBFBF" w:themeColor="background1" w:themeShade="BF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Tabela de layout de experiência"/>
            </w:tblPr>
            <w:tblGrid>
              <w:gridCol w:w="8956"/>
            </w:tblGrid>
            <w:tr w:rsidR="00F26E9F" w:rsidRPr="002C4186" w:rsidTr="00F26E9F">
              <w:tc>
                <w:tcPr>
                  <w:tcW w:w="8956" w:type="dxa"/>
                </w:tcPr>
                <w:p w:rsidR="00F26E9F" w:rsidRPr="002C4186" w:rsidRDefault="00F26E9F" w:rsidP="00F26E9F">
                  <w:pPr>
                    <w:contextualSpacing w:val="0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Desenvolvedor front-end.</w:t>
                  </w:r>
                </w:p>
              </w:tc>
            </w:tr>
          </w:tbl>
          <w:p w:rsidR="00F26E9F" w:rsidRPr="002C4186" w:rsidRDefault="00F26E9F" w:rsidP="00F26E9F">
            <w:pPr>
              <w:rPr>
                <w:lang w:val="pt-BR"/>
              </w:rPr>
            </w:pPr>
          </w:p>
        </w:tc>
      </w:tr>
    </w:tbl>
    <w:p w:rsidR="004E01EB" w:rsidRPr="002C4186" w:rsidRDefault="00691997" w:rsidP="004E01EB">
      <w:pPr>
        <w:pStyle w:val="Ttulo1"/>
        <w:rPr>
          <w:lang w:val="pt-BR"/>
        </w:rPr>
      </w:pPr>
      <w:sdt>
        <w:sdtPr>
          <w:rPr>
            <w:lang w:val="pt-BR"/>
          </w:rPr>
          <w:alias w:val="Experiência:"/>
          <w:tag w:val="Experiência:"/>
          <w:id w:val="-1983300934"/>
          <w:placeholder>
            <w:docPart w:val="AC5885932DFD4ADB87589D1F059E3582"/>
          </w:placeholder>
          <w:temporary/>
          <w:showingPlcHdr/>
          <w15:appearance w15:val="hidden"/>
        </w:sdtPr>
        <w:sdtEndPr/>
        <w:sdtContent>
          <w:bookmarkStart w:id="0" w:name="_GoBack"/>
          <w:r w:rsidR="004E01EB" w:rsidRPr="002C4186">
            <w:rPr>
              <w:lang w:val="pt-BR" w:bidi="pt-BR"/>
            </w:rPr>
            <w:t>Experiência</w:t>
          </w:r>
          <w:bookmarkEnd w:id="0"/>
        </w:sdtContent>
      </w:sdt>
    </w:p>
    <w:tbl>
      <w:tblPr>
        <w:tblStyle w:val="Tabelacomgrade"/>
        <w:tblW w:w="480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8648"/>
      </w:tblGrid>
      <w:tr w:rsidR="001D0BF1" w:rsidRPr="002C4186" w:rsidTr="00291FA7">
        <w:trPr>
          <w:trHeight w:val="836"/>
        </w:trPr>
        <w:tc>
          <w:tcPr>
            <w:tcW w:w="8648" w:type="dxa"/>
          </w:tcPr>
          <w:p w:rsidR="001D0BF1" w:rsidRPr="002C4186" w:rsidRDefault="00F63D2A" w:rsidP="001D0BF1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01/2021</w:t>
            </w:r>
            <w:r w:rsidR="001D0BF1"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31/2021</w:t>
            </w:r>
          </w:p>
          <w:p w:rsidR="001E3120" w:rsidRPr="002C4186" w:rsidRDefault="00F63D2A" w:rsidP="00F63D2A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olor w:val="595959" w:themeColor="text1" w:themeTint="A6"/>
                <w:lang w:val="pt-BR" w:bidi="pt-BR"/>
              </w:rPr>
              <w:t>E</w:t>
            </w:r>
            <w:r w:rsidRPr="00F63D2A">
              <w:rPr>
                <w:caps w:val="0"/>
                <w:color w:val="595959" w:themeColor="text1" w:themeTint="A6"/>
                <w:lang w:val="pt-BR" w:bidi="pt-BR"/>
              </w:rPr>
              <w:t>stagiário</w:t>
            </w:r>
            <w:r w:rsidR="001D0BF1" w:rsidRPr="00F63D2A">
              <w:rPr>
                <w:color w:val="595959" w:themeColor="text1" w:themeTint="A6"/>
                <w:lang w:val="pt-BR" w:bidi="pt-BR"/>
              </w:rPr>
              <w:t>,</w:t>
            </w:r>
            <w:r w:rsidR="001D0BF1" w:rsidRPr="002C4186">
              <w:rPr>
                <w:lang w:val="pt-BR" w:bidi="pt-BR"/>
              </w:rPr>
              <w:t xml:space="preserve"> </w:t>
            </w:r>
            <w:r>
              <w:rPr>
                <w:rStyle w:val="RefernciaSutil"/>
                <w:lang w:val="pt-BR"/>
              </w:rPr>
              <w:t>P</w:t>
            </w:r>
            <w:r w:rsidRPr="00F63D2A">
              <w:rPr>
                <w:rStyle w:val="RefernciaSutil"/>
                <w:caps w:val="0"/>
                <w:smallCaps w:val="0"/>
                <w:lang w:val="pt-BR"/>
              </w:rPr>
              <w:t>refeitura</w:t>
            </w:r>
            <w:r>
              <w:rPr>
                <w:rStyle w:val="RefernciaSutil"/>
                <w:lang w:val="pt-BR"/>
              </w:rPr>
              <w:t xml:space="preserve"> m</w:t>
            </w:r>
            <w:r w:rsidRPr="00F63D2A">
              <w:rPr>
                <w:rStyle w:val="RefernciaSutil"/>
                <w:caps w:val="0"/>
                <w:smallCaps w:val="0"/>
                <w:lang w:val="pt-BR"/>
              </w:rPr>
              <w:t xml:space="preserve">unicipal de </w:t>
            </w:r>
            <w:r>
              <w:rPr>
                <w:rStyle w:val="RefernciaSutil"/>
                <w:lang w:val="pt-BR"/>
              </w:rPr>
              <w:t>s</w:t>
            </w:r>
            <w:r w:rsidRPr="00F63D2A">
              <w:rPr>
                <w:rStyle w:val="RefernciaSutil"/>
                <w:caps w:val="0"/>
                <w:smallCaps w:val="0"/>
                <w:lang w:val="pt-BR"/>
              </w:rPr>
              <w:t>ão</w:t>
            </w:r>
            <w:r>
              <w:rPr>
                <w:rStyle w:val="RefernciaSutil"/>
                <w:lang w:val="pt-BR"/>
              </w:rPr>
              <w:t xml:space="preserve"> j</w:t>
            </w:r>
            <w:r w:rsidRPr="00F63D2A">
              <w:rPr>
                <w:rStyle w:val="RefernciaSutil"/>
                <w:caps w:val="0"/>
                <w:smallCaps w:val="0"/>
                <w:lang w:val="pt-BR"/>
              </w:rPr>
              <w:t>osé</w:t>
            </w:r>
            <w:r>
              <w:rPr>
                <w:rStyle w:val="RefernciaSutil"/>
                <w:lang w:val="pt-BR"/>
              </w:rPr>
              <w:t xml:space="preserve"> </w:t>
            </w:r>
            <w:r w:rsidRPr="00F63D2A">
              <w:rPr>
                <w:rStyle w:val="RefernciaSutil"/>
                <w:caps w:val="0"/>
                <w:smallCaps w:val="0"/>
                <w:lang w:val="pt-BR"/>
              </w:rPr>
              <w:t>do</w:t>
            </w:r>
            <w:r>
              <w:rPr>
                <w:rStyle w:val="RefernciaSutil"/>
                <w:lang w:val="pt-BR"/>
              </w:rPr>
              <w:t xml:space="preserve"> o</w:t>
            </w:r>
            <w:r w:rsidRPr="00F63D2A">
              <w:rPr>
                <w:rStyle w:val="RefernciaSutil"/>
                <w:caps w:val="0"/>
                <w:smallCaps w:val="0"/>
                <w:lang w:val="pt-BR"/>
              </w:rPr>
              <w:t>uro</w:t>
            </w:r>
            <w:r>
              <w:rPr>
                <w:rStyle w:val="RefernciaSutil"/>
                <w:lang w:val="pt-BR"/>
              </w:rPr>
              <w:t>.</w:t>
            </w:r>
          </w:p>
        </w:tc>
      </w:tr>
      <w:tr w:rsidR="00F61DF9" w:rsidRPr="002C4186" w:rsidTr="00291FA7">
        <w:trPr>
          <w:trHeight w:val="836"/>
        </w:trPr>
        <w:tc>
          <w:tcPr>
            <w:tcW w:w="8648" w:type="dxa"/>
            <w:tcMar>
              <w:top w:w="216" w:type="dxa"/>
            </w:tcMar>
          </w:tcPr>
          <w:p w:rsidR="00F61DF9" w:rsidRPr="002C4186" w:rsidRDefault="00F63D2A" w:rsidP="00F61DF9">
            <w:pPr>
              <w:pStyle w:val="Ttulo3"/>
              <w:contextualSpacing w:val="0"/>
              <w:outlineLvl w:val="2"/>
              <w:rPr>
                <w:lang w:val="pt-BR"/>
              </w:rPr>
            </w:pPr>
            <w:r>
              <w:rPr>
                <w:lang w:val="pt-BR"/>
              </w:rPr>
              <w:t>02/2022</w:t>
            </w:r>
            <w:r w:rsidR="00F61DF9" w:rsidRPr="002C4186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10/2022</w:t>
            </w:r>
          </w:p>
          <w:p w:rsidR="00F61DF9" w:rsidRPr="0088715D" w:rsidRDefault="00F63D2A" w:rsidP="0088715D">
            <w:pPr>
              <w:pStyle w:val="Ttulo2"/>
              <w:contextualSpacing w:val="0"/>
              <w:outlineLvl w:val="1"/>
              <w:rPr>
                <w:caps w:val="0"/>
                <w:lang w:val="pt-BR"/>
              </w:rPr>
            </w:pPr>
            <w:r>
              <w:rPr>
                <w:caps w:val="0"/>
                <w:color w:val="595959" w:themeColor="text1" w:themeTint="A6"/>
                <w:lang w:val="pt-BR" w:bidi="pt-BR"/>
              </w:rPr>
              <w:t>Estagiário,</w:t>
            </w:r>
            <w:r w:rsidR="00F61DF9" w:rsidRPr="00F63D2A">
              <w:rPr>
                <w:caps w:val="0"/>
                <w:lang w:val="pt-BR" w:bidi="pt-BR"/>
              </w:rPr>
              <w:t xml:space="preserve"> </w:t>
            </w:r>
            <w:r w:rsidRPr="00F63D2A">
              <w:rPr>
                <w:rStyle w:val="RefernciaSutil"/>
                <w:caps w:val="0"/>
                <w:smallCaps w:val="0"/>
                <w:lang w:val="pt-BR"/>
              </w:rPr>
              <w:t>Fórum da comarca de São José do Ouro.</w:t>
            </w:r>
          </w:p>
        </w:tc>
      </w:tr>
    </w:tbl>
    <w:sdt>
      <w:sdtPr>
        <w:rPr>
          <w:lang w:val="pt-BR"/>
        </w:rPr>
        <w:alias w:val="Escolaridade:"/>
        <w:tag w:val="Escolaridade:"/>
        <w:id w:val="-1908763273"/>
        <w:placeholder>
          <w:docPart w:val="1F13978721B74756924168595120BC12"/>
        </w:placeholder>
        <w:temporary/>
        <w:showingPlcHdr/>
        <w15:appearance w15:val="hidden"/>
      </w:sdtPr>
      <w:sdtEndPr/>
      <w:sdtContent>
        <w:p w:rsidR="00DA59AA" w:rsidRPr="002C4186" w:rsidRDefault="00DA59AA" w:rsidP="0097790C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Educação</w:t>
          </w:r>
        </w:p>
      </w:sdtContent>
    </w:sdt>
    <w:tbl>
      <w:tblPr>
        <w:tblStyle w:val="Tabelacomgrade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8958"/>
      </w:tblGrid>
      <w:tr w:rsidR="001D0BF1" w:rsidRPr="002C4186" w:rsidTr="0088715D">
        <w:tc>
          <w:tcPr>
            <w:tcW w:w="8958" w:type="dxa"/>
          </w:tcPr>
          <w:p w:rsidR="001D0BF1" w:rsidRPr="00A03133" w:rsidRDefault="00A03133" w:rsidP="001D0BF1">
            <w:pPr>
              <w:pStyle w:val="Ttulo3"/>
              <w:contextualSpacing w:val="0"/>
              <w:outlineLvl w:val="2"/>
              <w:rPr>
                <w:caps w:val="0"/>
                <w:smallCaps/>
                <w:lang w:val="pt-BR"/>
              </w:rPr>
            </w:pPr>
            <w:r>
              <w:rPr>
                <w:lang w:val="pt-BR"/>
              </w:rPr>
              <w:t xml:space="preserve">08/2022 - </w:t>
            </w:r>
            <w:r>
              <w:rPr>
                <w:caps w:val="0"/>
                <w:lang w:val="pt-BR"/>
              </w:rPr>
              <w:t>Atualmente</w:t>
            </w:r>
          </w:p>
          <w:p w:rsidR="007538DC" w:rsidRPr="002C4186" w:rsidRDefault="00A03133" w:rsidP="00A03133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aps w:val="0"/>
                <w:color w:val="595959" w:themeColor="text1" w:themeTint="A6"/>
                <w:lang w:val="pt-BR" w:bidi="pt-BR"/>
              </w:rPr>
              <w:t>Ciência da c</w:t>
            </w:r>
            <w:r w:rsidRPr="00A03133">
              <w:rPr>
                <w:caps w:val="0"/>
                <w:color w:val="595959" w:themeColor="text1" w:themeTint="A6"/>
                <w:lang w:val="pt-BR" w:bidi="pt-BR"/>
              </w:rPr>
              <w:t>omputação,</w:t>
            </w:r>
            <w:r w:rsidR="001D0BF1" w:rsidRPr="002C4186">
              <w:rPr>
                <w:lang w:val="pt-BR" w:bidi="pt-BR"/>
              </w:rPr>
              <w:t xml:space="preserve"> </w:t>
            </w:r>
            <w:r w:rsidRPr="00A03133">
              <w:rPr>
                <w:rFonts w:asciiTheme="minorHAnsi" w:hAnsiTheme="minorHAnsi" w:cstheme="minorHAnsi"/>
                <w:b w:val="0"/>
                <w:iCs/>
                <w:caps w:val="0"/>
                <w:smallCaps/>
                <w:color w:val="363D49"/>
              </w:rPr>
              <w:t>UNIVERSIDADE ESTÁCIO DE SÁ - UNESA, Blumenau</w:t>
            </w:r>
            <w:r>
              <w:rPr>
                <w:rFonts w:asciiTheme="minorHAnsi" w:hAnsiTheme="minorHAnsi" w:cstheme="minorHAnsi"/>
                <w:b w:val="0"/>
                <w:iCs/>
                <w:caps w:val="0"/>
                <w:smallCaps/>
                <w:color w:val="363D49"/>
              </w:rPr>
              <w:t>/sc</w:t>
            </w:r>
          </w:p>
        </w:tc>
      </w:tr>
    </w:tbl>
    <w:sdt>
      <w:sdtPr>
        <w:rPr>
          <w:lang w:val="pt-BR"/>
        </w:rPr>
        <w:alias w:val="Habilidades:"/>
        <w:tag w:val="Habilidades:"/>
        <w:id w:val="-1392877668"/>
        <w:placeholder>
          <w:docPart w:val="9C264D80A10C4FFAB67639D5C553FBFF"/>
        </w:placeholder>
        <w:temporary/>
        <w:showingPlcHdr/>
        <w15:appearance w15:val="hidden"/>
      </w:sdtPr>
      <w:sdtEndPr/>
      <w:sdtContent>
        <w:p w:rsidR="00486277" w:rsidRPr="002C4186" w:rsidRDefault="00486277" w:rsidP="00486277">
          <w:pPr>
            <w:pStyle w:val="Ttulo1"/>
            <w:rPr>
              <w:lang w:val="pt-BR"/>
            </w:rPr>
          </w:pPr>
          <w:r w:rsidRPr="002C4186">
            <w:rPr>
              <w:lang w:val="pt-BR" w:bidi="pt-BR"/>
            </w:rPr>
            <w:t>Habilidades</w:t>
          </w:r>
        </w:p>
      </w:sdtContent>
    </w:sdt>
    <w:tbl>
      <w:tblPr>
        <w:tblStyle w:val="Tabelacomgrade"/>
        <w:tblW w:w="4607" w:type="pct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3701"/>
        <w:gridCol w:w="4616"/>
      </w:tblGrid>
      <w:tr w:rsidR="003A0632" w:rsidRPr="002C4186" w:rsidTr="004D4567">
        <w:tc>
          <w:tcPr>
            <w:tcW w:w="3701" w:type="dxa"/>
          </w:tcPr>
          <w:p w:rsidR="001E3120" w:rsidRPr="002C4186" w:rsidRDefault="00A03133" w:rsidP="006E1507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HTML;</w:t>
            </w:r>
          </w:p>
          <w:p w:rsidR="001F4E6D" w:rsidRDefault="00A03133" w:rsidP="00A03133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CSS;</w:t>
            </w:r>
          </w:p>
          <w:p w:rsidR="00A03133" w:rsidRDefault="00A03133" w:rsidP="00A03133">
            <w:pPr>
              <w:pStyle w:val="Commarcadores"/>
              <w:contextualSpacing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JavaScript</w:t>
            </w:r>
            <w:proofErr w:type="spellEnd"/>
            <w:r>
              <w:rPr>
                <w:lang w:val="pt-BR"/>
              </w:rPr>
              <w:t>;</w:t>
            </w:r>
          </w:p>
          <w:p w:rsidR="00A03133" w:rsidRDefault="00A03133" w:rsidP="00A03133">
            <w:pPr>
              <w:pStyle w:val="Commarcadores"/>
              <w:contextualSpacing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Git</w:t>
            </w:r>
            <w:proofErr w:type="spellEnd"/>
            <w:r>
              <w:rPr>
                <w:lang w:val="pt-BR"/>
              </w:rPr>
              <w:t>;</w:t>
            </w:r>
          </w:p>
          <w:p w:rsidR="00A03133" w:rsidRPr="00A03133" w:rsidRDefault="00A03133" w:rsidP="00A03133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GitHub;</w:t>
            </w:r>
          </w:p>
        </w:tc>
        <w:tc>
          <w:tcPr>
            <w:tcW w:w="4616" w:type="dxa"/>
            <w:tcMar>
              <w:left w:w="360" w:type="dxa"/>
            </w:tcMar>
          </w:tcPr>
          <w:p w:rsidR="001E3120" w:rsidRPr="00A03133" w:rsidRDefault="00A03133" w:rsidP="00A03133">
            <w:pPr>
              <w:pStyle w:val="Commarcadores"/>
              <w:contextualSpacing w:val="0"/>
              <w:rPr>
                <w:lang w:val="pt-BR"/>
              </w:rPr>
            </w:pPr>
            <w:proofErr w:type="spellStart"/>
            <w:r>
              <w:rPr>
                <w:lang w:val="pt-BR"/>
              </w:rPr>
              <w:t>TypeScript</w:t>
            </w:r>
            <w:proofErr w:type="spellEnd"/>
            <w:r>
              <w:rPr>
                <w:lang w:val="pt-BR"/>
              </w:rPr>
              <w:t>;</w:t>
            </w:r>
          </w:p>
          <w:p w:rsidR="001E3120" w:rsidRDefault="00A03133" w:rsidP="00A03133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React.js;</w:t>
            </w:r>
          </w:p>
          <w:p w:rsidR="00A03133" w:rsidRDefault="00A03133" w:rsidP="00A03133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Node.js;</w:t>
            </w:r>
          </w:p>
          <w:p w:rsidR="00A03133" w:rsidRPr="002C4186" w:rsidRDefault="00A03133" w:rsidP="00A03133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>SQL.</w:t>
            </w:r>
          </w:p>
        </w:tc>
      </w:tr>
    </w:tbl>
    <w:p w:rsidR="00AD782D" w:rsidRPr="002C4186" w:rsidRDefault="004D4567" w:rsidP="0062312F">
      <w:pPr>
        <w:pStyle w:val="Ttulo1"/>
        <w:rPr>
          <w:lang w:val="pt-BR"/>
        </w:rPr>
      </w:pPr>
      <w:r>
        <w:rPr>
          <w:lang w:val="pt-BR"/>
        </w:rPr>
        <w:t>Projetos</w:t>
      </w:r>
    </w:p>
    <w:p w:rsidR="004D4567" w:rsidRPr="004D4567" w:rsidRDefault="004D4567" w:rsidP="004D4567">
      <w:pPr>
        <w:shd w:val="clear" w:color="auto" w:fill="FFFFFF"/>
        <w:ind w:firstLine="720"/>
        <w:rPr>
          <w:rFonts w:asciiTheme="minorHAnsi" w:eastAsia="Times New Roman" w:hAnsiTheme="minorHAnsi" w:cstheme="minorHAnsi"/>
          <w:iCs/>
          <w:color w:val="363D49"/>
          <w:sz w:val="24"/>
          <w:szCs w:val="24"/>
          <w:lang w:val="pt-BR" w:eastAsia="pt-BR"/>
        </w:rPr>
      </w:pPr>
      <w:r w:rsidRPr="004D456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Web Site do Batman</w:t>
      </w:r>
      <w:r w:rsidRPr="004D4567">
        <w:rPr>
          <w:rFonts w:asciiTheme="minorHAnsi" w:eastAsia="Times New Roman" w:hAnsiTheme="minorHAnsi" w:cstheme="minorHAnsi"/>
          <w:iCs/>
          <w:color w:val="363D49"/>
          <w:sz w:val="24"/>
          <w:szCs w:val="24"/>
          <w:lang w:val="pt-BR" w:eastAsia="pt-BR"/>
        </w:rPr>
        <w:t xml:space="preserve"> | </w:t>
      </w:r>
      <w:r w:rsidRPr="004D456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https://github.com/Jcvanz/Batman-project</w:t>
      </w:r>
    </w:p>
    <w:p w:rsidR="004D4567" w:rsidRPr="004D4567" w:rsidRDefault="004D4567" w:rsidP="004D4567">
      <w:pPr>
        <w:shd w:val="clear" w:color="auto" w:fill="FFFFFF"/>
        <w:ind w:firstLine="720"/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</w:pPr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Projeto criado utilizando as linguagens de HTML e CSS. Ele possui quatro páginas.</w:t>
      </w:r>
    </w:p>
    <w:p w:rsidR="004D4567" w:rsidRPr="004D4567" w:rsidRDefault="004D4567" w:rsidP="004D4567">
      <w:pPr>
        <w:shd w:val="clear" w:color="auto" w:fill="FFFFFF"/>
        <w:rPr>
          <w:rFonts w:asciiTheme="minorHAnsi" w:eastAsia="Times New Roman" w:hAnsiTheme="minorHAnsi" w:cstheme="minorHAnsi"/>
          <w:color w:val="363D49"/>
          <w:sz w:val="24"/>
          <w:szCs w:val="24"/>
          <w:lang w:val="pt-BR" w:eastAsia="pt-BR"/>
        </w:rPr>
      </w:pPr>
    </w:p>
    <w:p w:rsidR="004D4567" w:rsidRPr="00291FA7" w:rsidRDefault="004D4567" w:rsidP="004D4567">
      <w:pPr>
        <w:shd w:val="clear" w:color="auto" w:fill="FFFFFF"/>
        <w:ind w:firstLine="720"/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</w:pPr>
      <w:r w:rsidRPr="00291FA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Web Site do CS GO 2</w:t>
      </w:r>
    </w:p>
    <w:p w:rsidR="004D4567" w:rsidRPr="004D4567" w:rsidRDefault="004D4567" w:rsidP="004D4567">
      <w:pPr>
        <w:shd w:val="clear" w:color="auto" w:fill="FFFFFF"/>
        <w:ind w:left="720"/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</w:pPr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 xml:space="preserve">Nesse projeto eu criei uma página do </w:t>
      </w:r>
      <w:proofErr w:type="spellStart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csgo</w:t>
      </w:r>
      <w:proofErr w:type="spellEnd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 xml:space="preserve"> 2, essa foi a primeira página que criei usando react.js, ela possui algumas seções, com fotos e curiosidades.</w:t>
      </w:r>
    </w:p>
    <w:p w:rsidR="004D4567" w:rsidRPr="004D4567" w:rsidRDefault="004D4567" w:rsidP="004D4567">
      <w:pPr>
        <w:shd w:val="clear" w:color="auto" w:fill="FFFFFF"/>
        <w:rPr>
          <w:rFonts w:asciiTheme="minorHAnsi" w:eastAsia="Times New Roman" w:hAnsiTheme="minorHAnsi" w:cstheme="minorHAnsi"/>
          <w:color w:val="363D49"/>
          <w:sz w:val="24"/>
          <w:szCs w:val="24"/>
          <w:lang w:val="pt-BR" w:eastAsia="pt-BR"/>
        </w:rPr>
      </w:pPr>
    </w:p>
    <w:p w:rsidR="004D4567" w:rsidRPr="004D4567" w:rsidRDefault="004D4567" w:rsidP="004D4567">
      <w:pPr>
        <w:shd w:val="clear" w:color="auto" w:fill="FFFFFF"/>
        <w:ind w:firstLine="720"/>
        <w:rPr>
          <w:rFonts w:asciiTheme="minorHAnsi" w:eastAsia="Times New Roman" w:hAnsiTheme="minorHAnsi" w:cstheme="minorHAnsi"/>
          <w:iCs/>
          <w:color w:val="363D49"/>
          <w:sz w:val="24"/>
          <w:szCs w:val="24"/>
          <w:lang w:val="pt-BR" w:eastAsia="pt-BR"/>
        </w:rPr>
      </w:pPr>
      <w:r w:rsidRPr="004D456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Portfólio</w:t>
      </w:r>
      <w:r w:rsidRPr="004D4567">
        <w:rPr>
          <w:rFonts w:asciiTheme="minorHAnsi" w:eastAsia="Times New Roman" w:hAnsiTheme="minorHAnsi" w:cstheme="minorHAnsi"/>
          <w:iCs/>
          <w:color w:val="363D49"/>
          <w:sz w:val="24"/>
          <w:szCs w:val="24"/>
          <w:lang w:val="pt-BR" w:eastAsia="pt-BR"/>
        </w:rPr>
        <w:t xml:space="preserve"> | </w:t>
      </w:r>
      <w:r w:rsidRPr="004D456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https://github.com/Jcvanz/Portfolio</w:t>
      </w:r>
    </w:p>
    <w:p w:rsidR="004D4567" w:rsidRPr="004D4567" w:rsidRDefault="004D4567" w:rsidP="004D4567">
      <w:pPr>
        <w:shd w:val="clear" w:color="auto" w:fill="FFFFFF"/>
        <w:ind w:left="720"/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</w:pPr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 xml:space="preserve">Criei meu portfólio do zero, utilizando </w:t>
      </w:r>
      <w:proofErr w:type="spellStart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JavaScript</w:t>
      </w:r>
      <w:proofErr w:type="spellEnd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, CSS e HTML, nele possui quatro seções, possuindo informações minhas e meus projetos criados.</w:t>
      </w:r>
    </w:p>
    <w:p w:rsidR="004D4567" w:rsidRPr="004D4567" w:rsidRDefault="004D4567" w:rsidP="004D4567">
      <w:pPr>
        <w:shd w:val="clear" w:color="auto" w:fill="FFFFFF"/>
        <w:rPr>
          <w:rFonts w:asciiTheme="minorHAnsi" w:eastAsia="Times New Roman" w:hAnsiTheme="minorHAnsi" w:cstheme="minorHAnsi"/>
          <w:color w:val="363D49"/>
          <w:sz w:val="24"/>
          <w:szCs w:val="24"/>
          <w:lang w:val="pt-BR" w:eastAsia="pt-BR"/>
        </w:rPr>
      </w:pPr>
    </w:p>
    <w:p w:rsidR="004D4567" w:rsidRPr="004D4567" w:rsidRDefault="004D4567" w:rsidP="004D4567">
      <w:pPr>
        <w:shd w:val="clear" w:color="auto" w:fill="FFFFFF"/>
        <w:ind w:firstLine="720"/>
        <w:rPr>
          <w:rFonts w:asciiTheme="minorHAnsi" w:eastAsia="Times New Roman" w:hAnsiTheme="minorHAnsi" w:cstheme="minorHAnsi"/>
          <w:iCs/>
          <w:color w:val="363D49"/>
          <w:sz w:val="24"/>
          <w:szCs w:val="24"/>
          <w:lang w:val="pt-BR" w:eastAsia="pt-BR"/>
        </w:rPr>
      </w:pPr>
      <w:r w:rsidRPr="004D456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Jogo do Mário</w:t>
      </w:r>
      <w:r w:rsidRPr="004D4567">
        <w:rPr>
          <w:rFonts w:asciiTheme="minorHAnsi" w:eastAsia="Times New Roman" w:hAnsiTheme="minorHAnsi" w:cstheme="minorHAnsi"/>
          <w:iCs/>
          <w:color w:val="363D49"/>
          <w:sz w:val="24"/>
          <w:szCs w:val="24"/>
          <w:lang w:val="pt-BR" w:eastAsia="pt-BR"/>
        </w:rPr>
        <w:t xml:space="preserve"> | </w:t>
      </w:r>
      <w:r w:rsidRPr="004D456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https://github.com/Jcvanz/Jogo-do-Mario</w:t>
      </w:r>
    </w:p>
    <w:p w:rsidR="004D4567" w:rsidRPr="004D4567" w:rsidRDefault="004D4567" w:rsidP="004D4567">
      <w:pPr>
        <w:shd w:val="clear" w:color="auto" w:fill="FFFFFF"/>
        <w:ind w:left="720"/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</w:pPr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lastRenderedPageBreak/>
        <w:t xml:space="preserve">Primeiro jogo que criei, usando apenas HTML, CSS e </w:t>
      </w:r>
      <w:proofErr w:type="spellStart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JavaScript</w:t>
      </w:r>
      <w:proofErr w:type="spellEnd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. Um projeto muito interessando que aprendi demais criando ele. </w:t>
      </w:r>
    </w:p>
    <w:p w:rsidR="004D4567" w:rsidRPr="004D4567" w:rsidRDefault="004D4567" w:rsidP="004D4567">
      <w:pPr>
        <w:shd w:val="clear" w:color="auto" w:fill="FFFFFF"/>
        <w:rPr>
          <w:rFonts w:asciiTheme="minorHAnsi" w:eastAsia="Times New Roman" w:hAnsiTheme="minorHAnsi" w:cstheme="minorHAnsi"/>
          <w:color w:val="363D49"/>
          <w:sz w:val="24"/>
          <w:szCs w:val="24"/>
          <w:lang w:val="pt-BR" w:eastAsia="pt-BR"/>
        </w:rPr>
      </w:pPr>
    </w:p>
    <w:p w:rsidR="004D4567" w:rsidRPr="004D4567" w:rsidRDefault="004D4567" w:rsidP="004D4567">
      <w:pPr>
        <w:shd w:val="clear" w:color="auto" w:fill="FFFFFF"/>
        <w:ind w:firstLine="720"/>
        <w:rPr>
          <w:rFonts w:asciiTheme="minorHAnsi" w:eastAsia="Times New Roman" w:hAnsiTheme="minorHAnsi" w:cstheme="minorHAnsi"/>
          <w:iCs/>
          <w:color w:val="363D49"/>
          <w:sz w:val="24"/>
          <w:szCs w:val="24"/>
          <w:lang w:val="pt-BR" w:eastAsia="pt-BR"/>
        </w:rPr>
      </w:pPr>
      <w:r w:rsidRPr="004D456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Calculadora de IMC</w:t>
      </w:r>
      <w:r w:rsidRPr="004D4567">
        <w:rPr>
          <w:rFonts w:asciiTheme="minorHAnsi" w:eastAsia="Times New Roman" w:hAnsiTheme="minorHAnsi" w:cstheme="minorHAnsi"/>
          <w:iCs/>
          <w:color w:val="363D49"/>
          <w:sz w:val="24"/>
          <w:szCs w:val="24"/>
          <w:lang w:val="pt-BR" w:eastAsia="pt-BR"/>
        </w:rPr>
        <w:t xml:space="preserve"> | </w:t>
      </w:r>
      <w:r w:rsidRPr="004D4567">
        <w:rPr>
          <w:rFonts w:asciiTheme="minorHAnsi" w:eastAsia="Times New Roman" w:hAnsiTheme="minorHAnsi" w:cstheme="minorHAnsi"/>
          <w:b/>
          <w:iCs/>
          <w:color w:val="363D49"/>
          <w:sz w:val="24"/>
          <w:szCs w:val="24"/>
          <w:lang w:val="pt-BR" w:eastAsia="pt-BR"/>
        </w:rPr>
        <w:t>https://github.com/Jcvanz/calculadora</w:t>
      </w:r>
    </w:p>
    <w:p w:rsidR="004D4567" w:rsidRPr="004D4567" w:rsidRDefault="004D4567" w:rsidP="004D4567">
      <w:pPr>
        <w:shd w:val="clear" w:color="auto" w:fill="FFFFFF"/>
        <w:ind w:left="720"/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</w:pPr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 xml:space="preserve">Um projeto muito legal, onde conseguimos calcular o IMC nosso. Um projeto bem fácil de ser criado, apenas utilizando html, </w:t>
      </w:r>
      <w:proofErr w:type="spellStart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css</w:t>
      </w:r>
      <w:proofErr w:type="spellEnd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 xml:space="preserve"> e </w:t>
      </w:r>
      <w:proofErr w:type="spellStart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javaScript</w:t>
      </w:r>
      <w:proofErr w:type="spellEnd"/>
      <w:r w:rsidRPr="004D4567">
        <w:rPr>
          <w:rFonts w:asciiTheme="minorHAnsi" w:eastAsia="Times New Roman" w:hAnsiTheme="minorHAnsi" w:cstheme="minorHAnsi"/>
          <w:color w:val="363D49"/>
          <w:sz w:val="20"/>
          <w:szCs w:val="20"/>
          <w:lang w:val="pt-BR" w:eastAsia="pt-BR"/>
        </w:rPr>
        <w:t>.</w:t>
      </w:r>
    </w:p>
    <w:p w:rsidR="004D4567" w:rsidRPr="002C4186" w:rsidRDefault="004D4567" w:rsidP="004D4567">
      <w:pPr>
        <w:pStyle w:val="Ttulo1"/>
        <w:rPr>
          <w:lang w:val="pt-BR"/>
        </w:rPr>
      </w:pPr>
      <w:r>
        <w:rPr>
          <w:lang w:val="pt-BR"/>
        </w:rPr>
        <w:t>Idiomas</w:t>
      </w:r>
    </w:p>
    <w:tbl>
      <w:tblPr>
        <w:tblStyle w:val="Tabelacomgrade"/>
        <w:tblW w:w="2050" w:type="pct"/>
        <w:tblInd w:w="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3701"/>
      </w:tblGrid>
      <w:tr w:rsidR="004D4567" w:rsidRPr="002C4186" w:rsidTr="004D4567">
        <w:tc>
          <w:tcPr>
            <w:tcW w:w="3701" w:type="dxa"/>
          </w:tcPr>
          <w:p w:rsidR="004D4567" w:rsidRPr="002C4186" w:rsidRDefault="004D4567" w:rsidP="00CC75D4">
            <w:pPr>
              <w:pStyle w:val="Commarcadores"/>
              <w:contextualSpacing w:val="0"/>
              <w:rPr>
                <w:lang w:val="pt-BR"/>
              </w:rPr>
            </w:pPr>
            <w:r>
              <w:rPr>
                <w:lang w:val="pt-BR"/>
              </w:rPr>
              <w:t xml:space="preserve">Inglês - </w:t>
            </w:r>
            <w:proofErr w:type="spellStart"/>
            <w:r>
              <w:rPr>
                <w:lang w:val="pt-BR"/>
              </w:rPr>
              <w:t>intermediario</w:t>
            </w:r>
            <w:proofErr w:type="spellEnd"/>
            <w:r>
              <w:rPr>
                <w:lang w:val="pt-BR"/>
              </w:rPr>
              <w:t>;</w:t>
            </w:r>
          </w:p>
          <w:p w:rsidR="004D4567" w:rsidRPr="00A03133" w:rsidRDefault="004D4567" w:rsidP="004D4567">
            <w:pPr>
              <w:pStyle w:val="Commarcadores"/>
              <w:numPr>
                <w:ilvl w:val="0"/>
                <w:numId w:val="0"/>
              </w:numPr>
              <w:ind w:left="360"/>
              <w:contextualSpacing w:val="0"/>
              <w:rPr>
                <w:lang w:val="pt-BR"/>
              </w:rPr>
            </w:pPr>
          </w:p>
        </w:tc>
      </w:tr>
    </w:tbl>
    <w:p w:rsidR="004D4567" w:rsidRPr="002C4186" w:rsidRDefault="004D4567" w:rsidP="004D4567">
      <w:pPr>
        <w:pStyle w:val="Ttulo1"/>
        <w:rPr>
          <w:lang w:val="pt-BR"/>
        </w:rPr>
      </w:pPr>
      <w:r w:rsidRPr="00D5323D">
        <w:rPr>
          <w:u w:val="single"/>
          <w:lang w:val="pt-BR"/>
        </w:rPr>
        <w:t>Cursos</w:t>
      </w:r>
    </w:p>
    <w:tbl>
      <w:tblPr>
        <w:tblStyle w:val="Tabelacomgrade"/>
        <w:tblW w:w="176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Tabela de layout de educação"/>
      </w:tblPr>
      <w:tblGrid>
        <w:gridCol w:w="3183"/>
      </w:tblGrid>
      <w:tr w:rsidR="004D4567" w:rsidRPr="002C4186" w:rsidTr="00291FA7">
        <w:tc>
          <w:tcPr>
            <w:tcW w:w="3183" w:type="dxa"/>
          </w:tcPr>
          <w:p w:rsidR="004D4567" w:rsidRPr="00A03133" w:rsidRDefault="00D5323D" w:rsidP="00CC75D4">
            <w:pPr>
              <w:pStyle w:val="Ttulo3"/>
              <w:contextualSpacing w:val="0"/>
              <w:outlineLvl w:val="2"/>
              <w:rPr>
                <w:caps w:val="0"/>
                <w:smallCaps/>
                <w:lang w:val="pt-BR"/>
              </w:rPr>
            </w:pPr>
            <w:r>
              <w:rPr>
                <w:lang w:val="pt-BR"/>
              </w:rPr>
              <w:t>10/2022 - a</w:t>
            </w:r>
            <w:r w:rsidRPr="00D5323D">
              <w:rPr>
                <w:caps w:val="0"/>
                <w:lang w:val="pt-BR"/>
              </w:rPr>
              <w:t>tualmente</w:t>
            </w:r>
          </w:p>
          <w:p w:rsidR="004D4567" w:rsidRPr="002C4186" w:rsidRDefault="00D5323D" w:rsidP="00CC75D4">
            <w:pPr>
              <w:pStyle w:val="Ttulo2"/>
              <w:contextualSpacing w:val="0"/>
              <w:outlineLvl w:val="1"/>
              <w:rPr>
                <w:lang w:val="pt-BR"/>
              </w:rPr>
            </w:pPr>
            <w:r>
              <w:rPr>
                <w:caps w:val="0"/>
                <w:color w:val="595959" w:themeColor="text1" w:themeTint="A6"/>
                <w:lang w:val="pt-BR" w:bidi="pt-BR"/>
              </w:rPr>
              <w:t>Profissão Programador</w:t>
            </w:r>
          </w:p>
        </w:tc>
      </w:tr>
    </w:tbl>
    <w:p w:rsidR="00B51D1B" w:rsidRPr="002C4186" w:rsidRDefault="00B51D1B" w:rsidP="006E1507">
      <w:pPr>
        <w:rPr>
          <w:lang w:val="pt-BR"/>
        </w:rPr>
      </w:pPr>
    </w:p>
    <w:sectPr w:rsidR="00B51D1B" w:rsidRPr="002C4186" w:rsidSect="00900931">
      <w:footerReference w:type="default" r:id="rId8"/>
      <w:headerReference w:type="first" r:id="rId9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997" w:rsidRDefault="00691997" w:rsidP="0068194B">
      <w:r>
        <w:separator/>
      </w:r>
    </w:p>
    <w:p w:rsidR="00691997" w:rsidRDefault="00691997"/>
    <w:p w:rsidR="00691997" w:rsidRDefault="00691997"/>
  </w:endnote>
  <w:endnote w:type="continuationSeparator" w:id="0">
    <w:p w:rsidR="00691997" w:rsidRDefault="00691997" w:rsidP="0068194B">
      <w:r>
        <w:continuationSeparator/>
      </w:r>
    </w:p>
    <w:p w:rsidR="00691997" w:rsidRDefault="00691997"/>
    <w:p w:rsidR="00691997" w:rsidRDefault="006919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lang w:val="pt-BR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91FA7" w:rsidRDefault="00291FA7">
        <w:pPr>
          <w:pStyle w:val="Rodap"/>
          <w:rPr>
            <w:lang w:val="pt-BR" w:bidi="pt-BR"/>
          </w:rPr>
        </w:pPr>
      </w:p>
      <w:p w:rsidR="00291FA7" w:rsidRDefault="00291FA7">
        <w:pPr>
          <w:pStyle w:val="Rodap"/>
          <w:rPr>
            <w:lang w:val="pt-BR" w:bidi="pt-BR"/>
          </w:rPr>
        </w:pPr>
      </w:p>
      <w:p w:rsidR="002B2958" w:rsidRPr="002C4186" w:rsidRDefault="00691997">
        <w:pPr>
          <w:pStyle w:val="Rodap"/>
          <w:rPr>
            <w:lang w:val="pt-BR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997" w:rsidRDefault="00691997" w:rsidP="0068194B">
      <w:r>
        <w:separator/>
      </w:r>
    </w:p>
    <w:p w:rsidR="00691997" w:rsidRDefault="00691997"/>
    <w:p w:rsidR="00691997" w:rsidRDefault="00691997"/>
  </w:footnote>
  <w:footnote w:type="continuationSeparator" w:id="0">
    <w:p w:rsidR="00691997" w:rsidRDefault="00691997" w:rsidP="0068194B">
      <w:r>
        <w:continuationSeparator/>
      </w:r>
    </w:p>
    <w:p w:rsidR="00691997" w:rsidRDefault="00691997"/>
    <w:p w:rsidR="00691997" w:rsidRDefault="0069199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559EA84" wp14:editId="55868B1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831C74" id="Conector reto 5" o:spid="_x0000_s1026" alt="Linha divisória de cabeçalho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D60F50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FDD0A2CA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975395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698155B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93C73F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A4B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5F58"/>
    <w:rsid w:val="00236D54"/>
    <w:rsid w:val="00241D8C"/>
    <w:rsid w:val="00241FDB"/>
    <w:rsid w:val="0024720C"/>
    <w:rsid w:val="002617AE"/>
    <w:rsid w:val="002638D0"/>
    <w:rsid w:val="002647D3"/>
    <w:rsid w:val="00275EAE"/>
    <w:rsid w:val="00291FA7"/>
    <w:rsid w:val="00294998"/>
    <w:rsid w:val="00297F18"/>
    <w:rsid w:val="002A1945"/>
    <w:rsid w:val="002B2958"/>
    <w:rsid w:val="002B3FC8"/>
    <w:rsid w:val="002B4751"/>
    <w:rsid w:val="002C418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95473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4567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1997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8715D"/>
    <w:rsid w:val="008A6538"/>
    <w:rsid w:val="008C7056"/>
    <w:rsid w:val="008E518A"/>
    <w:rsid w:val="008F3B14"/>
    <w:rsid w:val="00900931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77A4B"/>
    <w:rsid w:val="0098506E"/>
    <w:rsid w:val="009A44CE"/>
    <w:rsid w:val="009C4DFC"/>
    <w:rsid w:val="009D44F8"/>
    <w:rsid w:val="009E3160"/>
    <w:rsid w:val="009F220C"/>
    <w:rsid w:val="009F3B05"/>
    <w:rsid w:val="009F4931"/>
    <w:rsid w:val="00A0313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AF3E31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15A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323D"/>
    <w:rsid w:val="00D66A52"/>
    <w:rsid w:val="00D66EFA"/>
    <w:rsid w:val="00D72A2D"/>
    <w:rsid w:val="00D9521A"/>
    <w:rsid w:val="00DA3914"/>
    <w:rsid w:val="00DA59AA"/>
    <w:rsid w:val="00DA5E6B"/>
    <w:rsid w:val="00DB6915"/>
    <w:rsid w:val="00DB7E1E"/>
    <w:rsid w:val="00DC1B78"/>
    <w:rsid w:val="00DC2A2F"/>
    <w:rsid w:val="00DC600B"/>
    <w:rsid w:val="00DE0FAA"/>
    <w:rsid w:val="00DE136D"/>
    <w:rsid w:val="00DE2EA9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26E9F"/>
    <w:rsid w:val="00F476C4"/>
    <w:rsid w:val="00F61DF9"/>
    <w:rsid w:val="00F63D2A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1A5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186"/>
    <w:rPr>
      <w:rFonts w:ascii="Calibri" w:hAnsi="Calibri" w:cs="Calibri"/>
    </w:rPr>
  </w:style>
  <w:style w:type="paragraph" w:styleId="Ttulo1">
    <w:name w:val="heading 1"/>
    <w:basedOn w:val="Normal"/>
    <w:link w:val="Ttulo1Char"/>
    <w:uiPriority w:val="9"/>
    <w:qFormat/>
    <w:rsid w:val="002C4186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2C4186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2C4186"/>
    <w:pPr>
      <w:outlineLvl w:val="2"/>
    </w:pPr>
    <w:rPr>
      <w:rFonts w:eastAsiaTheme="majorEastAsia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4186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4186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4186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4186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4186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4186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C418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C4186"/>
    <w:rPr>
      <w:rFonts w:ascii="Consolas" w:hAnsi="Consolas" w:cs="Calibri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2C4186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2C4186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2C4186"/>
  </w:style>
  <w:style w:type="character" w:customStyle="1" w:styleId="CabealhoChar">
    <w:name w:val="Cabeçalho Char"/>
    <w:basedOn w:val="Fontepargpadro"/>
    <w:link w:val="Cabealho"/>
    <w:uiPriority w:val="99"/>
    <w:rsid w:val="002C4186"/>
    <w:rPr>
      <w:rFonts w:ascii="Calibri" w:hAnsi="Calibri" w:cs="Calibri"/>
    </w:rPr>
  </w:style>
  <w:style w:type="paragraph" w:styleId="Rodap">
    <w:name w:val="footer"/>
    <w:basedOn w:val="Normal"/>
    <w:link w:val="RodapChar"/>
    <w:uiPriority w:val="99"/>
    <w:unhideWhenUsed/>
    <w:rsid w:val="002C4186"/>
    <w:pPr>
      <w:jc w:val="center"/>
    </w:pPr>
  </w:style>
  <w:style w:type="character" w:customStyle="1" w:styleId="RodapChar">
    <w:name w:val="Rodapé Char"/>
    <w:basedOn w:val="Fontepargpadro"/>
    <w:link w:val="Rodap"/>
    <w:uiPriority w:val="99"/>
    <w:rsid w:val="002C4186"/>
    <w:rPr>
      <w:rFonts w:ascii="Calibri" w:hAnsi="Calibri" w:cs="Calibri"/>
    </w:rPr>
  </w:style>
  <w:style w:type="character" w:styleId="TextodoEspaoReservado">
    <w:name w:val="Placeholder Text"/>
    <w:basedOn w:val="Fontepargpadro"/>
    <w:uiPriority w:val="99"/>
    <w:semiHidden/>
    <w:rsid w:val="002C4186"/>
    <w:rPr>
      <w:rFonts w:ascii="Calibri" w:hAnsi="Calibri" w:cs="Calibri"/>
      <w:color w:val="595959" w:themeColor="text1" w:themeTint="A6"/>
    </w:rPr>
  </w:style>
  <w:style w:type="paragraph" w:customStyle="1" w:styleId="Informaesdecontato">
    <w:name w:val="Informações de contato"/>
    <w:basedOn w:val="Normal"/>
    <w:uiPriority w:val="3"/>
    <w:qFormat/>
    <w:rsid w:val="002C4186"/>
    <w:pPr>
      <w:jc w:val="center"/>
    </w:pPr>
  </w:style>
  <w:style w:type="character" w:customStyle="1" w:styleId="Ttulo1Char">
    <w:name w:val="Título 1 Char"/>
    <w:basedOn w:val="Fontepargpadro"/>
    <w:link w:val="Ttulo1"/>
    <w:uiPriority w:val="9"/>
    <w:rsid w:val="002C4186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C4186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C4186"/>
    <w:rPr>
      <w:rFonts w:ascii="Calibri" w:eastAsiaTheme="majorEastAsia" w:hAnsi="Calibri" w:cs="Calibri"/>
      <w:b/>
      <w:caps/>
      <w:szCs w:val="24"/>
    </w:rPr>
  </w:style>
  <w:style w:type="table" w:styleId="Tabelacomgrade">
    <w:name w:val="Table Grid"/>
    <w:basedOn w:val="Tabelanormal"/>
    <w:uiPriority w:val="39"/>
    <w:rsid w:val="002C4186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2C4186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2C4186"/>
    <w:pPr>
      <w:numPr>
        <w:numId w:val="5"/>
      </w:numPr>
    </w:pPr>
  </w:style>
  <w:style w:type="paragraph" w:styleId="Numerada">
    <w:name w:val="List Number"/>
    <w:basedOn w:val="Normal"/>
    <w:uiPriority w:val="13"/>
    <w:qFormat/>
    <w:rsid w:val="002C4186"/>
    <w:pPr>
      <w:numPr>
        <w:numId w:val="7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C4186"/>
    <w:rPr>
      <w:rFonts w:ascii="Georgia" w:eastAsiaTheme="majorEastAsia" w:hAnsi="Georgia" w:cstheme="majorBidi"/>
      <w:i/>
      <w:iCs/>
      <w:color w:val="156138" w:themeColor="accent1" w:themeShade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4186"/>
    <w:rPr>
      <w:rFonts w:ascii="Georgia" w:eastAsiaTheme="majorEastAsia" w:hAnsi="Georgia" w:cstheme="majorBidi"/>
      <w:b/>
      <w:color w:val="auto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4186"/>
    <w:rPr>
      <w:rFonts w:ascii="Georgia" w:eastAsiaTheme="majorEastAsia" w:hAnsi="Georg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C4186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C4186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2C4186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2C4186"/>
    <w:rPr>
      <w:rFonts w:ascii="Calibri" w:hAnsi="Calibri" w:cs="Calibri"/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2C4186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2C4186"/>
    <w:rPr>
      <w:rFonts w:ascii="Calibri" w:hAnsi="Calibri" w:cs="Calibri"/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2C4186"/>
    <w:rPr>
      <w:rFonts w:ascii="Calibri" w:hAnsi="Calibri" w:cs="Calibri"/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2C4186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2C4186"/>
    <w:rPr>
      <w:rFonts w:ascii="Calibri" w:eastAsiaTheme="minorEastAsia" w:hAnsi="Calibri" w:cs="Calibri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C4186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C4186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C4186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C4186"/>
    <w:rPr>
      <w:rFonts w:ascii="Calibri" w:hAnsi="Calibri" w:cs="Calibri"/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C4186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C4186"/>
    <w:rPr>
      <w:rFonts w:ascii="Calibri" w:hAnsi="Calibri" w:cs="Calibri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2C4186"/>
    <w:rPr>
      <w:rFonts w:ascii="Calibri" w:hAnsi="Calibri" w:cs="Calibri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C4186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C4186"/>
    <w:rPr>
      <w:rFonts w:ascii="Calibri" w:hAnsi="Calibri" w:cs="Calibri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C41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C4186"/>
    <w:rPr>
      <w:rFonts w:ascii="Calibri" w:hAnsi="Calibri" w:cs="Calibri"/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C4186"/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C4186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C4186"/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C4186"/>
    <w:rPr>
      <w:rFonts w:ascii="Calibri" w:hAnsi="Calibri" w:cs="Calibri"/>
      <w:szCs w:val="20"/>
    </w:rPr>
  </w:style>
  <w:style w:type="paragraph" w:styleId="Remetente">
    <w:name w:val="envelope return"/>
    <w:basedOn w:val="Normal"/>
    <w:uiPriority w:val="99"/>
    <w:semiHidden/>
    <w:unhideWhenUsed/>
    <w:rsid w:val="002C4186"/>
    <w:rPr>
      <w:rFonts w:ascii="Georgia" w:eastAsiaTheme="majorEastAsia" w:hAnsi="Georg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C4186"/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4186"/>
    <w:rPr>
      <w:rFonts w:ascii="Calibri" w:hAnsi="Calibri" w:cs="Calibri"/>
      <w:szCs w:val="20"/>
    </w:rPr>
  </w:style>
  <w:style w:type="character" w:styleId="CdigoHTML">
    <w:name w:val="HTML Code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C4186"/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C4186"/>
    <w:rPr>
      <w:rFonts w:ascii="Consolas" w:hAnsi="Consolas" w:cs="Calibri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2C4186"/>
    <w:rPr>
      <w:rFonts w:ascii="Consolas" w:hAnsi="Consolas" w:cs="Calibri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C4186"/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C4186"/>
    <w:rPr>
      <w:rFonts w:ascii="Consolas" w:hAnsi="Consolas" w:cs="Calibri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4186"/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C4186"/>
  </w:style>
  <w:style w:type="paragraph" w:styleId="Textoembloco">
    <w:name w:val="Block Text"/>
    <w:basedOn w:val="Normal"/>
    <w:uiPriority w:val="99"/>
    <w:semiHidden/>
    <w:unhideWhenUsed/>
    <w:rsid w:val="002C4186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C4186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C4186"/>
    <w:rPr>
      <w:rFonts w:ascii="Calibri" w:hAnsi="Calibri" w:cs="Calibri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C4186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C4186"/>
    <w:rPr>
      <w:rFonts w:ascii="Calibri" w:hAnsi="Calibri" w:cs="Calibri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C4186"/>
    <w:rPr>
      <w:rFonts w:ascii="Calibri" w:hAnsi="Calibri" w:cs="Calibri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C4186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C4186"/>
    <w:rPr>
      <w:rFonts w:ascii="Calibri" w:hAnsi="Calibri" w:cs="Calibri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C4186"/>
    <w:pPr>
      <w:spacing w:after="16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C4186"/>
    <w:rPr>
      <w:rFonts w:ascii="Calibri" w:hAnsi="Calibri" w:cs="Calibri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C4186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C4186"/>
    <w:rPr>
      <w:rFonts w:ascii="Calibri" w:hAnsi="Calibri" w:cs="Calibr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C4186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C4186"/>
    <w:rPr>
      <w:rFonts w:ascii="Calibri" w:hAnsi="Calibri" w:cs="Calibri"/>
    </w:rPr>
  </w:style>
  <w:style w:type="table" w:styleId="GradeColorida">
    <w:name w:val="Colorful Grid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C4186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C4186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C4186"/>
  </w:style>
  <w:style w:type="character" w:customStyle="1" w:styleId="DataChar">
    <w:name w:val="Data Char"/>
    <w:basedOn w:val="Fontepargpadro"/>
    <w:link w:val="Data"/>
    <w:uiPriority w:val="99"/>
    <w:semiHidden/>
    <w:rsid w:val="002C4186"/>
    <w:rPr>
      <w:rFonts w:ascii="Calibri" w:hAnsi="Calibri" w:cs="Calibri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C4186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C4186"/>
    <w:rPr>
      <w:rFonts w:ascii="Calibri" w:hAnsi="Calibri" w:cs="Calibri"/>
    </w:rPr>
  </w:style>
  <w:style w:type="character" w:styleId="Refdenotadefim">
    <w:name w:val="end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C4186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C4186"/>
    <w:rPr>
      <w:rFonts w:ascii="Calibri" w:hAnsi="Calibri" w:cs="Calibri"/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C4186"/>
    <w:rPr>
      <w:rFonts w:ascii="Calibri" w:hAnsi="Calibri" w:cs="Calibri"/>
      <w:vertAlign w:val="superscript"/>
    </w:rPr>
  </w:style>
  <w:style w:type="table" w:styleId="TabeladeGrade1Clara">
    <w:name w:val="Grid Table 1 Light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C4186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C4186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C418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9"/>
    <w:semiHidden/>
    <w:rsid w:val="002C4186"/>
    <w:rPr>
      <w:rFonts w:ascii="Georgia" w:eastAsiaTheme="majorEastAsia" w:hAnsi="Georgia" w:cstheme="majorBidi"/>
      <w:color w:val="156138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4186"/>
    <w:rPr>
      <w:rFonts w:ascii="Georgia" w:eastAsiaTheme="majorEastAsia" w:hAnsi="Georg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C4186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C4186"/>
    <w:rPr>
      <w:rFonts w:ascii="Calibri" w:hAnsi="Calibri" w:cs="Calibri"/>
      <w:i/>
      <w:iCs/>
    </w:rPr>
  </w:style>
  <w:style w:type="character" w:styleId="CitaoHTML">
    <w:name w:val="HTML Cit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C4186"/>
    <w:rPr>
      <w:rFonts w:ascii="Consolas" w:hAnsi="Consolas" w:cs="Calibri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C4186"/>
    <w:rPr>
      <w:rFonts w:ascii="Calibri" w:hAnsi="Calibri" w:cs="Calibri"/>
      <w:i/>
      <w:iCs/>
    </w:rPr>
  </w:style>
  <w:style w:type="character" w:styleId="Hyperlink">
    <w:name w:val="Hyperlink"/>
    <w:basedOn w:val="Fontepargpadro"/>
    <w:uiPriority w:val="99"/>
    <w:unhideWhenUsed/>
    <w:rsid w:val="002C4186"/>
    <w:rPr>
      <w:rFonts w:ascii="Calibri" w:hAnsi="Calibri" w:cs="Calibri"/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C4186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C4186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C4186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C4186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C4186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C4186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C4186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C4186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C4186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C4186"/>
    <w:rPr>
      <w:rFonts w:ascii="Georgia" w:eastAsiaTheme="majorEastAsia" w:hAnsi="Georgia" w:cstheme="majorBidi"/>
      <w:b/>
      <w:bCs/>
    </w:rPr>
  </w:style>
  <w:style w:type="character" w:styleId="nfaseIntensa">
    <w:name w:val="Intense Emphasis"/>
    <w:basedOn w:val="Fontepargpadro"/>
    <w:uiPriority w:val="2"/>
    <w:rsid w:val="002C4186"/>
    <w:rPr>
      <w:rFonts w:ascii="Georgia" w:hAnsi="Georgia" w:cs="Calibri"/>
      <w:b/>
      <w:iCs/>
      <w:color w:val="262626" w:themeColor="text1" w:themeTint="D9"/>
      <w:sz w:val="70"/>
    </w:rPr>
  </w:style>
  <w:style w:type="table" w:styleId="GradeClara">
    <w:name w:val="Light Grid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C4186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C418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paragraph" w:styleId="Lista">
    <w:name w:val="List"/>
    <w:basedOn w:val="Normal"/>
    <w:uiPriority w:val="99"/>
    <w:semiHidden/>
    <w:unhideWhenUsed/>
    <w:rsid w:val="002C418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418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418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418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4186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C4186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C4186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C4186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C4186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C4186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C4186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C4186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C4186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C4186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C4186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C4186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C4186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C4186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C41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C4186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C4186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C4186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C4186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C418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C4186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C4186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C4186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C4186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C4186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C4186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C418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C4186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C4186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C4186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C4186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C4186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C4186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C418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C4186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C4186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C4186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C418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C418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C4186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C4186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2C4186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C4186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C4186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C4186"/>
    <w:rPr>
      <w:rFonts w:ascii="Calibri" w:hAnsi="Calibri" w:cs="Calibri"/>
    </w:rPr>
  </w:style>
  <w:style w:type="character" w:styleId="Nmerodepgina">
    <w:name w:val="page number"/>
    <w:basedOn w:val="Fontepargpadro"/>
    <w:uiPriority w:val="99"/>
    <w:semiHidden/>
    <w:unhideWhenUsed/>
    <w:rsid w:val="002C4186"/>
    <w:rPr>
      <w:rFonts w:ascii="Calibri" w:hAnsi="Calibri" w:cs="Calibri"/>
    </w:rPr>
  </w:style>
  <w:style w:type="table" w:styleId="TabelaSimples1">
    <w:name w:val="Plain Table 1"/>
    <w:basedOn w:val="Tabelanormal"/>
    <w:uiPriority w:val="41"/>
    <w:rsid w:val="002C418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C41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2C418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C41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C418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C4186"/>
  </w:style>
  <w:style w:type="character" w:customStyle="1" w:styleId="SaudaoChar">
    <w:name w:val="Saudação Char"/>
    <w:basedOn w:val="Fontepargpadro"/>
    <w:link w:val="Saudao"/>
    <w:uiPriority w:val="99"/>
    <w:semiHidden/>
    <w:rsid w:val="002C4186"/>
    <w:rPr>
      <w:rFonts w:ascii="Calibri" w:hAnsi="Calibri" w:cs="Calibri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2C4186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C4186"/>
    <w:rPr>
      <w:rFonts w:ascii="Calibri" w:hAnsi="Calibri" w:cs="Calibri"/>
    </w:rPr>
  </w:style>
  <w:style w:type="character" w:styleId="nfaseSutil">
    <w:name w:val="Subtle Emphasis"/>
    <w:basedOn w:val="Fontepargpadro"/>
    <w:uiPriority w:val="19"/>
    <w:semiHidden/>
    <w:unhideWhenUsed/>
    <w:rsid w:val="002C4186"/>
    <w:rPr>
      <w:rFonts w:ascii="Calibri" w:hAnsi="Calibri" w:cs="Calibri"/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C418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C418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C418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C418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C418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C418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C418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C418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C418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C418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C418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C418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C418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C418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C418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2C418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C418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C418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C418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C418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C4186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C4186"/>
  </w:style>
  <w:style w:type="table" w:styleId="Tabelaprofissional">
    <w:name w:val="Table Professional"/>
    <w:basedOn w:val="Tabelanormal"/>
    <w:uiPriority w:val="99"/>
    <w:semiHidden/>
    <w:unhideWhenUsed/>
    <w:rsid w:val="002C418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C418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C418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C418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C418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C4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C418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C4186"/>
    <w:pPr>
      <w:spacing w:before="120"/>
    </w:pPr>
    <w:rPr>
      <w:rFonts w:ascii="Georgia" w:eastAsiaTheme="majorEastAsia" w:hAnsi="Georg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C4186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C4186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C4186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C4186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C4186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C4186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C4186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C4186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C4186"/>
    <w:pPr>
      <w:spacing w:after="100"/>
      <w:ind w:left="1760"/>
    </w:pPr>
  </w:style>
  <w:style w:type="paragraph" w:customStyle="1" w:styleId="nfasedasinformaesdecontato">
    <w:name w:val="Ênfase das informações de contato"/>
    <w:basedOn w:val="Normal"/>
    <w:uiPriority w:val="4"/>
    <w:qFormat/>
    <w:rsid w:val="002C4186"/>
    <w:pPr>
      <w:jc w:val="center"/>
    </w:pPr>
    <w:rPr>
      <w:b/>
      <w:color w:val="1D824C" w:themeColor="accent1"/>
    </w:rPr>
  </w:style>
  <w:style w:type="character" w:customStyle="1" w:styleId="Mention">
    <w:name w:val="Mention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2C4186"/>
    <w:pPr>
      <w:numPr>
        <w:numId w:val="14"/>
      </w:numPr>
    </w:pPr>
  </w:style>
  <w:style w:type="numbering" w:styleId="1ai">
    <w:name w:val="Outline List 1"/>
    <w:basedOn w:val="Semlista"/>
    <w:uiPriority w:val="99"/>
    <w:semiHidden/>
    <w:unhideWhenUsed/>
    <w:rsid w:val="002C4186"/>
    <w:pPr>
      <w:numPr>
        <w:numId w:val="15"/>
      </w:numPr>
    </w:pPr>
  </w:style>
  <w:style w:type="character" w:customStyle="1" w:styleId="Hashtag">
    <w:name w:val="Hashtag"/>
    <w:basedOn w:val="Fontepargpadro"/>
    <w:uiPriority w:val="99"/>
    <w:semiHidden/>
    <w:unhideWhenUsed/>
    <w:rsid w:val="002C4186"/>
    <w:rPr>
      <w:rFonts w:ascii="Calibri" w:hAnsi="Calibri" w:cs="Calibri"/>
      <w:color w:val="2B579A"/>
      <w:shd w:val="clear" w:color="auto" w:fill="E1DFDD"/>
    </w:rPr>
  </w:style>
  <w:style w:type="paragraph" w:styleId="Commarcadores2">
    <w:name w:val="List Bullet 2"/>
    <w:basedOn w:val="Normal"/>
    <w:uiPriority w:val="99"/>
    <w:semiHidden/>
    <w:unhideWhenUsed/>
    <w:rsid w:val="002C4186"/>
    <w:pPr>
      <w:numPr>
        <w:numId w:val="3"/>
      </w:numPr>
      <w:contextualSpacing/>
    </w:pPr>
  </w:style>
  <w:style w:type="character" w:styleId="nfase">
    <w:name w:val="Emphasis"/>
    <w:basedOn w:val="Fontepargpadro"/>
    <w:uiPriority w:val="20"/>
    <w:semiHidden/>
    <w:unhideWhenUsed/>
    <w:rsid w:val="002C4186"/>
    <w:rPr>
      <w:rFonts w:ascii="Calibri" w:hAnsi="Calibri" w:cs="Calibri"/>
      <w:i/>
      <w:iCs/>
    </w:rPr>
  </w:style>
  <w:style w:type="numbering" w:styleId="Artigoseo">
    <w:name w:val="Outline List 3"/>
    <w:basedOn w:val="Semlista"/>
    <w:uiPriority w:val="99"/>
    <w:semiHidden/>
    <w:unhideWhenUsed/>
    <w:rsid w:val="002C4186"/>
    <w:pPr>
      <w:numPr>
        <w:numId w:val="16"/>
      </w:numPr>
    </w:pPr>
  </w:style>
  <w:style w:type="character" w:styleId="RefernciaIntensa">
    <w:name w:val="Intense Reference"/>
    <w:basedOn w:val="Fontepargpadro"/>
    <w:uiPriority w:val="32"/>
    <w:semiHidden/>
    <w:unhideWhenUsed/>
    <w:rsid w:val="002C4186"/>
    <w:rPr>
      <w:rFonts w:ascii="Calibri" w:hAnsi="Calibri" w:cs="Calibri"/>
      <w:b/>
      <w:bCs/>
      <w:smallCaps/>
      <w:color w:val="1D824C" w:themeColor="accent1"/>
      <w:spacing w:val="5"/>
    </w:rPr>
  </w:style>
  <w:style w:type="character" w:customStyle="1" w:styleId="SmartHyperlink">
    <w:name w:val="Smart Hyperlink"/>
    <w:basedOn w:val="Fontepargpadro"/>
    <w:uiPriority w:val="99"/>
    <w:semiHidden/>
    <w:unhideWhenUsed/>
    <w:rsid w:val="002C4186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C4186"/>
    <w:rPr>
      <w:rFonts w:ascii="Calibri" w:hAnsi="Calibri" w:cs="Calibri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qFormat/>
    <w:rsid w:val="002C4186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3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8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67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79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4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29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8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982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2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759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078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6439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9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5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18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2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84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01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835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19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326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4200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114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81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901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9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47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79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934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2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56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405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8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80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67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068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077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4750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5397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6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8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1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30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cvan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\AppData\Roaming\Microsoft\Modelos\Curr&#237;culo%20cronol&#243;gico%20modern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98E6F3E7D74FEE966BF98920CA5B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630AA6-7ABF-47D8-991A-FD5D5C46A975}"/>
      </w:docPartPr>
      <w:docPartBody>
        <w:p w:rsidR="00853751" w:rsidRDefault="006009E7">
          <w:pPr>
            <w:pStyle w:val="0598E6F3E7D74FEE966BF98920CA5B9B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0AF7CC84F5E548A3839956CE929D50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3B8268-5053-4FC6-BA51-3761A9BA9309}"/>
      </w:docPartPr>
      <w:docPartBody>
        <w:p w:rsidR="00853751" w:rsidRDefault="006009E7">
          <w:pPr>
            <w:pStyle w:val="0AF7CC84F5E548A3839956CE929D5049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09DECA45B4F443F4BBCF39F30F6316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1C4322-A4F3-4BB1-9F11-49571AE03956}"/>
      </w:docPartPr>
      <w:docPartBody>
        <w:p w:rsidR="00853751" w:rsidRDefault="006009E7">
          <w:pPr>
            <w:pStyle w:val="09DECA45B4F443F4BBCF39F30F631640"/>
          </w:pPr>
          <w:r w:rsidRPr="002C4186">
            <w:rPr>
              <w:lang w:bidi="pt-BR"/>
            </w:rPr>
            <w:t>·</w:t>
          </w:r>
        </w:p>
      </w:docPartBody>
    </w:docPart>
    <w:docPart>
      <w:docPartPr>
        <w:name w:val="AC5885932DFD4ADB87589D1F059E35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1C844-D4D5-4A07-B447-A50A61EC12EF}"/>
      </w:docPartPr>
      <w:docPartBody>
        <w:p w:rsidR="00853751" w:rsidRDefault="006009E7">
          <w:pPr>
            <w:pStyle w:val="AC5885932DFD4ADB87589D1F059E3582"/>
          </w:pPr>
          <w:r w:rsidRPr="002C4186">
            <w:rPr>
              <w:lang w:bidi="pt-BR"/>
            </w:rPr>
            <w:t>Experiência</w:t>
          </w:r>
        </w:p>
      </w:docPartBody>
    </w:docPart>
    <w:docPart>
      <w:docPartPr>
        <w:name w:val="1F13978721B74756924168595120BC1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56C6B4-A6A9-4D25-9B63-AACDC7ECFB0C}"/>
      </w:docPartPr>
      <w:docPartBody>
        <w:p w:rsidR="00853751" w:rsidRDefault="006009E7">
          <w:pPr>
            <w:pStyle w:val="1F13978721B74756924168595120BC12"/>
          </w:pPr>
          <w:r w:rsidRPr="002C4186">
            <w:rPr>
              <w:lang w:bidi="pt-BR"/>
            </w:rPr>
            <w:t>Educação</w:t>
          </w:r>
        </w:p>
      </w:docPartBody>
    </w:docPart>
    <w:docPart>
      <w:docPartPr>
        <w:name w:val="9C264D80A10C4FFAB67639D5C553FBF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44F444-C1A6-44BF-A69B-ED907ED7EC67}"/>
      </w:docPartPr>
      <w:docPartBody>
        <w:p w:rsidR="00853751" w:rsidRDefault="006009E7">
          <w:pPr>
            <w:pStyle w:val="9C264D80A10C4FFAB67639D5C553FBFF"/>
          </w:pPr>
          <w:r w:rsidRPr="002C4186">
            <w:rPr>
              <w:lang w:bidi="pt-BR"/>
            </w:rPr>
            <w:t>Habilidades</w:t>
          </w:r>
        </w:p>
      </w:docPartBody>
    </w:docPart>
    <w:docPart>
      <w:docPartPr>
        <w:name w:val="29CFA12462234503B53009EA84BE15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780AA4-FDC6-4DFD-89A4-1EDE32014261}"/>
      </w:docPartPr>
      <w:docPartBody>
        <w:p w:rsidR="00853751" w:rsidRDefault="00C94E7D" w:rsidP="00C94E7D">
          <w:pPr>
            <w:pStyle w:val="29CFA12462234503B53009EA84BE1523"/>
          </w:pPr>
          <w:r w:rsidRPr="002C4186">
            <w:rPr>
              <w:lang w:bidi="pt-B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E7D"/>
    <w:rsid w:val="006009E7"/>
    <w:rsid w:val="00853751"/>
    <w:rsid w:val="00C94E7D"/>
    <w:rsid w:val="00DA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019D9BEE7D6477C96F20700A1F352AD">
    <w:name w:val="8019D9BEE7D6477C96F20700A1F352AD"/>
  </w:style>
  <w:style w:type="character" w:styleId="nfaseIntensa">
    <w:name w:val="Intense Emphasis"/>
    <w:basedOn w:val="Fontepargpadro"/>
    <w:uiPriority w:val="2"/>
    <w:rPr>
      <w:rFonts w:ascii="Georgia" w:hAnsi="Georgia" w:cs="Calibri"/>
      <w:b/>
      <w:iCs/>
      <w:color w:val="262626" w:themeColor="text1" w:themeTint="D9"/>
      <w:sz w:val="70"/>
    </w:rPr>
  </w:style>
  <w:style w:type="paragraph" w:customStyle="1" w:styleId="3B889F8C29CF448794D961CFF6EFCE0D">
    <w:name w:val="3B889F8C29CF448794D961CFF6EFCE0D"/>
  </w:style>
  <w:style w:type="paragraph" w:customStyle="1" w:styleId="D136C822436E4A419180766398111EBF">
    <w:name w:val="D136C822436E4A419180766398111EBF"/>
  </w:style>
  <w:style w:type="paragraph" w:customStyle="1" w:styleId="0598E6F3E7D74FEE966BF98920CA5B9B">
    <w:name w:val="0598E6F3E7D74FEE966BF98920CA5B9B"/>
  </w:style>
  <w:style w:type="paragraph" w:customStyle="1" w:styleId="48DB322292494225B57858CBE2A7FF89">
    <w:name w:val="48DB322292494225B57858CBE2A7FF89"/>
  </w:style>
  <w:style w:type="paragraph" w:customStyle="1" w:styleId="2A23E23DBE614009B943E205C6D1568F">
    <w:name w:val="2A23E23DBE614009B943E205C6D1568F"/>
  </w:style>
  <w:style w:type="paragraph" w:customStyle="1" w:styleId="0AF7CC84F5E548A3839956CE929D5049">
    <w:name w:val="0AF7CC84F5E548A3839956CE929D5049"/>
  </w:style>
  <w:style w:type="paragraph" w:customStyle="1" w:styleId="E5FC1AC2E8824C33B6943DA1BCDA287F">
    <w:name w:val="E5FC1AC2E8824C33B6943DA1BCDA287F"/>
  </w:style>
  <w:style w:type="paragraph" w:customStyle="1" w:styleId="09DECA45B4F443F4BBCF39F30F631640">
    <w:name w:val="09DECA45B4F443F4BBCF39F30F631640"/>
  </w:style>
  <w:style w:type="paragraph" w:customStyle="1" w:styleId="72E16DDB3F294359989FE4A73D911FCE">
    <w:name w:val="72E16DDB3F294359989FE4A73D911FCE"/>
  </w:style>
  <w:style w:type="paragraph" w:customStyle="1" w:styleId="002E96DC23D542BC9B2969A1C666079B">
    <w:name w:val="002E96DC23D542BC9B2969A1C666079B"/>
  </w:style>
  <w:style w:type="paragraph" w:customStyle="1" w:styleId="AC5885932DFD4ADB87589D1F059E3582">
    <w:name w:val="AC5885932DFD4ADB87589D1F059E3582"/>
  </w:style>
  <w:style w:type="paragraph" w:customStyle="1" w:styleId="5BE5567D62F04E17BACB5209BC002F08">
    <w:name w:val="5BE5567D62F04E17BACB5209BC002F08"/>
  </w:style>
  <w:style w:type="paragraph" w:customStyle="1" w:styleId="9A96A5FE36784559BEA18479F66BF5BB">
    <w:name w:val="9A96A5FE36784559BEA18479F66BF5BB"/>
  </w:style>
  <w:style w:type="paragraph" w:customStyle="1" w:styleId="41D0BEAFA1C647CA894E587E9F13F431">
    <w:name w:val="41D0BEAFA1C647CA894E587E9F13F431"/>
  </w:style>
  <w:style w:type="character" w:styleId="RefernciaSutil">
    <w:name w:val="Subtle Reference"/>
    <w:basedOn w:val="Fontepargpadro"/>
    <w:uiPriority w:val="10"/>
    <w:qFormat/>
    <w:rsid w:val="00C94E7D"/>
    <w:rPr>
      <w:rFonts w:ascii="Calibri" w:hAnsi="Calibri" w:cs="Calibri"/>
      <w:b/>
      <w:caps w:val="0"/>
      <w:smallCaps/>
      <w:color w:val="595959" w:themeColor="text1" w:themeTint="A6"/>
    </w:rPr>
  </w:style>
  <w:style w:type="paragraph" w:customStyle="1" w:styleId="6CF444B6822A4F05956FA342EFBEB650">
    <w:name w:val="6CF444B6822A4F05956FA342EFBEB650"/>
  </w:style>
  <w:style w:type="paragraph" w:customStyle="1" w:styleId="52774999A118454E82D619132956B1AD">
    <w:name w:val="52774999A118454E82D619132956B1AD"/>
  </w:style>
  <w:style w:type="paragraph" w:customStyle="1" w:styleId="A53288DBFDA24FF382F7C86AA9694914">
    <w:name w:val="A53288DBFDA24FF382F7C86AA9694914"/>
  </w:style>
  <w:style w:type="paragraph" w:customStyle="1" w:styleId="B1F812A3A065487CAB22FAAC6D713C09">
    <w:name w:val="B1F812A3A065487CAB22FAAC6D713C09"/>
  </w:style>
  <w:style w:type="paragraph" w:customStyle="1" w:styleId="E5FB34C5AB3C4F919E61734846FA9E45">
    <w:name w:val="E5FB34C5AB3C4F919E61734846FA9E45"/>
  </w:style>
  <w:style w:type="paragraph" w:customStyle="1" w:styleId="9494EB0E49F5419392B8017A8CD0C42C">
    <w:name w:val="9494EB0E49F5419392B8017A8CD0C42C"/>
  </w:style>
  <w:style w:type="paragraph" w:customStyle="1" w:styleId="3E47231B728140E4B5637EAA64FDBD2F">
    <w:name w:val="3E47231B728140E4B5637EAA64FDBD2F"/>
  </w:style>
  <w:style w:type="paragraph" w:customStyle="1" w:styleId="1F13978721B74756924168595120BC12">
    <w:name w:val="1F13978721B74756924168595120BC12"/>
  </w:style>
  <w:style w:type="paragraph" w:customStyle="1" w:styleId="9C3F1EFFB73A4913B753FE8F7BFC73D5">
    <w:name w:val="9C3F1EFFB73A4913B753FE8F7BFC73D5"/>
  </w:style>
  <w:style w:type="paragraph" w:customStyle="1" w:styleId="BAC0BD4DB6B649E2909422E166AD80AE">
    <w:name w:val="BAC0BD4DB6B649E2909422E166AD80AE"/>
  </w:style>
  <w:style w:type="paragraph" w:customStyle="1" w:styleId="6A0BD79A6E444FE89E95D992495BA917">
    <w:name w:val="6A0BD79A6E444FE89E95D992495BA917"/>
  </w:style>
  <w:style w:type="paragraph" w:customStyle="1" w:styleId="5984A06605B342718BC6F79CF946FECE">
    <w:name w:val="5984A06605B342718BC6F79CF946FECE"/>
  </w:style>
  <w:style w:type="paragraph" w:customStyle="1" w:styleId="FD16A691833247C98B3C509D5372A071">
    <w:name w:val="FD16A691833247C98B3C509D5372A071"/>
  </w:style>
  <w:style w:type="paragraph" w:customStyle="1" w:styleId="9F5F1AF2AB6745E5869A10354EEA8155">
    <w:name w:val="9F5F1AF2AB6745E5869A10354EEA8155"/>
  </w:style>
  <w:style w:type="paragraph" w:customStyle="1" w:styleId="8F6C568175C04D61B008BB34612DB450">
    <w:name w:val="8F6C568175C04D61B008BB34612DB450"/>
  </w:style>
  <w:style w:type="paragraph" w:customStyle="1" w:styleId="B6EB8E179AFD4391B35332B32E3F94DF">
    <w:name w:val="B6EB8E179AFD4391B35332B32E3F94DF"/>
  </w:style>
  <w:style w:type="paragraph" w:customStyle="1" w:styleId="EF2260DFD6F04F5D8475B1BFA9558B02">
    <w:name w:val="EF2260DFD6F04F5D8475B1BFA9558B02"/>
  </w:style>
  <w:style w:type="paragraph" w:customStyle="1" w:styleId="DA751F702AF6482C822A9BBFB2BE66EA">
    <w:name w:val="DA751F702AF6482C822A9BBFB2BE66EA"/>
  </w:style>
  <w:style w:type="paragraph" w:customStyle="1" w:styleId="9C264D80A10C4FFAB67639D5C553FBFF">
    <w:name w:val="9C264D80A10C4FFAB67639D5C553FBFF"/>
  </w:style>
  <w:style w:type="paragraph" w:customStyle="1" w:styleId="0D58815636BF408BA662E6341AB8A94C">
    <w:name w:val="0D58815636BF408BA662E6341AB8A94C"/>
  </w:style>
  <w:style w:type="paragraph" w:customStyle="1" w:styleId="FB0448C318634CA2A132C1EFEC7A273A">
    <w:name w:val="FB0448C318634CA2A132C1EFEC7A273A"/>
  </w:style>
  <w:style w:type="paragraph" w:customStyle="1" w:styleId="EBFBF223FE05450F837DCE22AB0BB444">
    <w:name w:val="EBFBF223FE05450F837DCE22AB0BB444"/>
  </w:style>
  <w:style w:type="paragraph" w:customStyle="1" w:styleId="C9E22D14AE7147B497C41614FCC67ACB">
    <w:name w:val="C9E22D14AE7147B497C41614FCC67ACB"/>
  </w:style>
  <w:style w:type="paragraph" w:customStyle="1" w:styleId="25F6B867FAA24F81B42A42806CDBFD2D">
    <w:name w:val="25F6B867FAA24F81B42A42806CDBFD2D"/>
  </w:style>
  <w:style w:type="paragraph" w:customStyle="1" w:styleId="CE10FD42DFF64A37B56B46891F5FC9B8">
    <w:name w:val="CE10FD42DFF64A37B56B46891F5FC9B8"/>
  </w:style>
  <w:style w:type="paragraph" w:customStyle="1" w:styleId="B9CE718051EB45ECA60126102E2EEBFF">
    <w:name w:val="B9CE718051EB45ECA60126102E2EEBFF"/>
  </w:style>
  <w:style w:type="paragraph" w:customStyle="1" w:styleId="29CFA12462234503B53009EA84BE1523">
    <w:name w:val="29CFA12462234503B53009EA84BE1523"/>
    <w:rsid w:val="00C94E7D"/>
  </w:style>
  <w:style w:type="paragraph" w:customStyle="1" w:styleId="F4E48B327AD848518C1BA00484A59CBD">
    <w:name w:val="F4E48B327AD848518C1BA00484A59CBD"/>
    <w:rsid w:val="00C94E7D"/>
  </w:style>
  <w:style w:type="paragraph" w:customStyle="1" w:styleId="942EBF20A57244668903CEAC46D39EB4">
    <w:name w:val="942EBF20A57244668903CEAC46D39EB4"/>
    <w:rsid w:val="00C94E7D"/>
  </w:style>
  <w:style w:type="paragraph" w:customStyle="1" w:styleId="B5BB6B5D17194234820CA72A807DA56B">
    <w:name w:val="B5BB6B5D17194234820CA72A807DA56B"/>
    <w:rsid w:val="00C94E7D"/>
  </w:style>
  <w:style w:type="paragraph" w:customStyle="1" w:styleId="95A14ADE0CE54B03AA8581FB878E96B3">
    <w:name w:val="95A14ADE0CE54B03AA8581FB878E96B3"/>
    <w:rsid w:val="00C94E7D"/>
  </w:style>
  <w:style w:type="paragraph" w:customStyle="1" w:styleId="0355D21D262E454FB3CAFA541C7D7402">
    <w:name w:val="0355D21D262E454FB3CAFA541C7D7402"/>
    <w:rsid w:val="00C94E7D"/>
  </w:style>
  <w:style w:type="paragraph" w:customStyle="1" w:styleId="99E58AFCEA72485EB39105EBECBB5C2B">
    <w:name w:val="99E58AFCEA72485EB39105EBECBB5C2B"/>
    <w:rsid w:val="00C94E7D"/>
  </w:style>
  <w:style w:type="paragraph" w:customStyle="1" w:styleId="92BCCC14048E4F6CABE5D391C20363C4">
    <w:name w:val="92BCCC14048E4F6CABE5D391C20363C4"/>
    <w:rsid w:val="00C94E7D"/>
  </w:style>
  <w:style w:type="paragraph" w:customStyle="1" w:styleId="467772C65B944468A76F8616974EF1C3">
    <w:name w:val="467772C65B944468A76F8616974EF1C3"/>
    <w:rsid w:val="00C94E7D"/>
  </w:style>
  <w:style w:type="paragraph" w:customStyle="1" w:styleId="D9BFB1F70D394CFA8D49FF333A30DA08">
    <w:name w:val="D9BFB1F70D394CFA8D49FF333A30DA08"/>
    <w:rsid w:val="00C94E7D"/>
  </w:style>
  <w:style w:type="paragraph" w:customStyle="1" w:styleId="9150ACD2714446F5AEFA10F5C56EDB10">
    <w:name w:val="9150ACD2714446F5AEFA10F5C56EDB10"/>
    <w:rsid w:val="00C94E7D"/>
  </w:style>
  <w:style w:type="paragraph" w:customStyle="1" w:styleId="2FE34B443BA2492485130F3E967CFB3E">
    <w:name w:val="2FE34B443BA2492485130F3E967CFB3E"/>
    <w:rsid w:val="00C94E7D"/>
  </w:style>
  <w:style w:type="paragraph" w:customStyle="1" w:styleId="D565FF0E86484F2FA2487AA7C85B2A4E">
    <w:name w:val="D565FF0E86484F2FA2487AA7C85B2A4E"/>
    <w:rsid w:val="00C94E7D"/>
  </w:style>
  <w:style w:type="paragraph" w:customStyle="1" w:styleId="164D260D712840F6806EE964DB368055">
    <w:name w:val="164D260D712840F6806EE964DB368055"/>
    <w:rsid w:val="00C94E7D"/>
  </w:style>
  <w:style w:type="paragraph" w:customStyle="1" w:styleId="C57BBD58CBD04E938BBFD5A156D8F140">
    <w:name w:val="C57BBD58CBD04E938BBFD5A156D8F140"/>
    <w:rsid w:val="00C94E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cronológico moderno</Template>
  <TotalTime>0</TotalTime>
  <Pages>1</Pages>
  <Words>257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2023-05-03T17:10:00Z</dcterms:created>
  <dcterms:modified xsi:type="dcterms:W3CDTF">2023-05-03T19:33:00Z</dcterms:modified>
  <cp:category/>
</cp:coreProperties>
</file>